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AE518" w14:textId="77777777" w:rsidR="00707116" w:rsidRPr="006476AF" w:rsidRDefault="009708A2">
      <w:pPr>
        <w:pStyle w:val="Titolo"/>
      </w:pPr>
      <w:r>
        <w:t>HOW to use</w:t>
      </w:r>
    </w:p>
    <w:p w14:paraId="07E38BF6" w14:textId="77777777" w:rsidR="00DC3BB3" w:rsidRDefault="00DC3BB3">
      <w:pPr>
        <w:pStyle w:val="Titolo1"/>
      </w:pPr>
      <w:r>
        <w:t>bluecoin preparation</w:t>
      </w:r>
    </w:p>
    <w:p w14:paraId="3F7CFF5C" w14:textId="77777777" w:rsidR="00DC3BB3" w:rsidRPr="00DC3BB3" w:rsidRDefault="00DC3BB3" w:rsidP="00DC3BB3">
      <w:pPr>
        <w:pStyle w:val="Titolo2"/>
        <w:rPr>
          <w:lang w:val="en-US"/>
        </w:rPr>
      </w:pPr>
      <w:proofErr w:type="spellStart"/>
      <w:r>
        <w:rPr>
          <w:lang w:val="en-US"/>
        </w:rPr>
        <w:t>BlueCoin</w:t>
      </w:r>
      <w:proofErr w:type="spellEnd"/>
      <w:r>
        <w:rPr>
          <w:lang w:val="en-US"/>
        </w:rPr>
        <w:t xml:space="preserve"> can be powered by a</w:t>
      </w:r>
      <w:r w:rsidRPr="00DC3BB3">
        <w:rPr>
          <w:lang w:val="en-US"/>
        </w:rPr>
        <w:t xml:space="preserve"> battery connected to the specific connector on the cradle or via a USB cable. </w:t>
      </w:r>
      <w:r>
        <w:rPr>
          <w:lang w:val="en-US"/>
        </w:rPr>
        <w:t xml:space="preserve">If it is powered with the provided </w:t>
      </w:r>
      <w:proofErr w:type="gramStart"/>
      <w:r>
        <w:rPr>
          <w:lang w:val="en-US"/>
        </w:rPr>
        <w:t>battery</w:t>
      </w:r>
      <w:proofErr w:type="gramEnd"/>
      <w:r>
        <w:rPr>
          <w:lang w:val="en-US"/>
        </w:rPr>
        <w:t xml:space="preserve"> then this one must be connected before continuing to the next points</w:t>
      </w:r>
    </w:p>
    <w:p w14:paraId="395D3F98" w14:textId="77777777" w:rsidR="00DC3BB3" w:rsidRDefault="00DC3BB3" w:rsidP="00DC3BB3">
      <w:pPr>
        <w:pStyle w:val="Titolo2"/>
        <w:rPr>
          <w:lang w:val="en-US"/>
        </w:rPr>
      </w:pPr>
      <w:proofErr w:type="spellStart"/>
      <w:r w:rsidRPr="00DC3BB3">
        <w:rPr>
          <w:lang w:val="en-US"/>
        </w:rPr>
        <w:t>BlueCoin</w:t>
      </w:r>
      <w:proofErr w:type="spellEnd"/>
      <w:r w:rsidRPr="00DC3BB3">
        <w:rPr>
          <w:lang w:val="en-US"/>
        </w:rPr>
        <w:t xml:space="preserve"> cradle must be screwed into </w:t>
      </w:r>
      <w:r>
        <w:rPr>
          <w:lang w:val="en-US"/>
        </w:rPr>
        <w:t>the provided plastic case</w:t>
      </w:r>
    </w:p>
    <w:p w14:paraId="495D7585" w14:textId="77777777" w:rsidR="00DC3BB3" w:rsidRDefault="00DC3BB3" w:rsidP="00DC3BB3">
      <w:pPr>
        <w:pStyle w:val="Titolo2"/>
        <w:rPr>
          <w:lang w:val="en-US"/>
        </w:rPr>
      </w:pPr>
      <w:proofErr w:type="spellStart"/>
      <w:r>
        <w:rPr>
          <w:lang w:val="en-US"/>
        </w:rPr>
        <w:t>BlueCoin</w:t>
      </w:r>
      <w:proofErr w:type="spellEnd"/>
      <w:r>
        <w:rPr>
          <w:lang w:val="en-US"/>
        </w:rPr>
        <w:t xml:space="preserve"> must be connected to the cradle and screwed into the same plastic case</w:t>
      </w:r>
    </w:p>
    <w:p w14:paraId="21725E36" w14:textId="77777777" w:rsidR="00DC3BB3" w:rsidRPr="00DC3BB3" w:rsidRDefault="00DC3BB3" w:rsidP="00DC3BB3">
      <w:pPr>
        <w:pStyle w:val="Titolo2"/>
        <w:rPr>
          <w:lang w:val="en-US"/>
        </w:rPr>
      </w:pPr>
      <w:r>
        <w:rPr>
          <w:lang w:val="en-US"/>
        </w:rPr>
        <w:t xml:space="preserve">SD Card must be inserted into the </w:t>
      </w:r>
      <w:proofErr w:type="spellStart"/>
      <w:r>
        <w:rPr>
          <w:lang w:val="en-US"/>
        </w:rPr>
        <w:t>BlueCoin</w:t>
      </w:r>
      <w:proofErr w:type="spellEnd"/>
      <w:r>
        <w:rPr>
          <w:lang w:val="en-US"/>
        </w:rPr>
        <w:t xml:space="preserve"> cradle</w:t>
      </w:r>
    </w:p>
    <w:p w14:paraId="3B9510DD" w14:textId="77777777" w:rsidR="00707116" w:rsidRPr="006476AF" w:rsidRDefault="009708A2">
      <w:pPr>
        <w:pStyle w:val="Titolo1"/>
      </w:pPr>
      <w:r>
        <w:t>bluecoin logging on sdcard</w:t>
      </w:r>
    </w:p>
    <w:p w14:paraId="60B4C08E" w14:textId="77777777" w:rsidR="00707116" w:rsidRDefault="00DC3BB3">
      <w:pPr>
        <w:pStyle w:val="Titolo2"/>
        <w:rPr>
          <w:lang w:val="en-US"/>
        </w:rPr>
      </w:pPr>
      <w:proofErr w:type="spellStart"/>
      <w:r w:rsidRPr="007E2F6B">
        <w:rPr>
          <w:lang w:val="en-US"/>
        </w:rPr>
        <w:t>BlueCoin</w:t>
      </w:r>
      <w:proofErr w:type="spellEnd"/>
      <w:r w:rsidRPr="007E2F6B">
        <w:rPr>
          <w:lang w:val="en-US"/>
        </w:rPr>
        <w:t xml:space="preserve"> can be </w:t>
      </w:r>
      <w:r w:rsidR="007E2F6B" w:rsidRPr="007E2F6B">
        <w:rPr>
          <w:lang w:val="en-US"/>
        </w:rPr>
        <w:t>switched</w:t>
      </w:r>
      <w:r w:rsidRPr="007E2F6B">
        <w:rPr>
          <w:lang w:val="en-US"/>
        </w:rPr>
        <w:t xml:space="preserve"> on </w:t>
      </w:r>
      <w:r w:rsidR="007E2F6B">
        <w:rPr>
          <w:lang w:val="en-US"/>
        </w:rPr>
        <w:t>by pressing the PWR button for 3 seconds</w:t>
      </w:r>
    </w:p>
    <w:p w14:paraId="114BF25D" w14:textId="36415E41" w:rsidR="007E2F6B" w:rsidRDefault="00EE357B" w:rsidP="00EE357B">
      <w:pPr>
        <w:pStyle w:val="Titolo3"/>
        <w:rPr>
          <w:lang w:val="en-US"/>
        </w:rPr>
      </w:pPr>
      <w:r>
        <w:rPr>
          <w:lang w:val="en-US"/>
        </w:rPr>
        <w:t>If no SD card is inserted, a led will be solid red</w:t>
      </w:r>
      <w:r w:rsidR="00FB28F3">
        <w:rPr>
          <w:lang w:val="en-US"/>
        </w:rPr>
        <w:t xml:space="preserve"> (Fig. 1)</w:t>
      </w:r>
    </w:p>
    <w:p w14:paraId="299D870B" w14:textId="164B99F5" w:rsidR="00EE357B" w:rsidRDefault="00EE357B" w:rsidP="00EE357B">
      <w:pPr>
        <w:pStyle w:val="Titolo3"/>
        <w:rPr>
          <w:lang w:val="en-US"/>
        </w:rPr>
      </w:pPr>
      <w:r>
        <w:rPr>
          <w:lang w:val="en-US"/>
        </w:rPr>
        <w:t>If an SD card is recognized, 4 led will be solid red and one will blink</w:t>
      </w:r>
      <w:r w:rsidR="00FB28F3">
        <w:rPr>
          <w:lang w:val="en-US"/>
        </w:rPr>
        <w:t xml:space="preserve"> </w:t>
      </w:r>
      <w:r w:rsidR="00083A77">
        <w:rPr>
          <w:lang w:val="en-US"/>
        </w:rPr>
        <w:t xml:space="preserve">twice </w:t>
      </w:r>
      <w:r w:rsidR="00FB28F3">
        <w:rPr>
          <w:lang w:val="en-US"/>
        </w:rPr>
        <w:t>(Fig.2, Fig. 3)</w:t>
      </w:r>
    </w:p>
    <w:p w14:paraId="1B527FC0" w14:textId="5BE42A5B" w:rsidR="00EE357B" w:rsidRDefault="00EE357B">
      <w:pPr>
        <w:pStyle w:val="Titolo2"/>
        <w:rPr>
          <w:lang w:val="en-US"/>
        </w:rPr>
      </w:pPr>
      <w:r>
        <w:rPr>
          <w:lang w:val="en-US"/>
        </w:rPr>
        <w:t xml:space="preserve">If the SD card is correctly recognized, </w:t>
      </w:r>
      <w:proofErr w:type="spellStart"/>
      <w:r>
        <w:rPr>
          <w:lang w:val="en-US"/>
        </w:rPr>
        <w:t>Blu</w:t>
      </w:r>
      <w:r w:rsidR="00083A77">
        <w:rPr>
          <w:lang w:val="en-US"/>
        </w:rPr>
        <w:t>eCoin</w:t>
      </w:r>
      <w:proofErr w:type="spellEnd"/>
      <w:r w:rsidR="00083A77">
        <w:rPr>
          <w:lang w:val="en-US"/>
        </w:rPr>
        <w:t xml:space="preserve"> is ready. A</w:t>
      </w:r>
      <w:r>
        <w:rPr>
          <w:lang w:val="en-US"/>
        </w:rPr>
        <w:t xml:space="preserve"> led will keep blinking</w:t>
      </w:r>
      <w:r w:rsidR="00842A2F">
        <w:rPr>
          <w:lang w:val="en-US"/>
        </w:rPr>
        <w:t xml:space="preserve"> </w:t>
      </w:r>
      <w:r w:rsidR="00083A77">
        <w:rPr>
          <w:lang w:val="en-US"/>
        </w:rPr>
        <w:t xml:space="preserve">throughout the operation </w:t>
      </w:r>
      <w:r w:rsidR="00842A2F">
        <w:rPr>
          <w:lang w:val="en-US"/>
        </w:rPr>
        <w:t>(Fig. 4, Fig, 5)</w:t>
      </w:r>
    </w:p>
    <w:p w14:paraId="46FB988E" w14:textId="77777777" w:rsidR="00EE357B" w:rsidRDefault="00EE357B">
      <w:pPr>
        <w:pStyle w:val="Titolo2"/>
        <w:rPr>
          <w:lang w:val="en-US"/>
        </w:rPr>
      </w:pPr>
      <w:r>
        <w:rPr>
          <w:lang w:val="en-US"/>
        </w:rPr>
        <w:t>To start logging data just press SW2 button</w:t>
      </w:r>
    </w:p>
    <w:p w14:paraId="3D185514" w14:textId="77777777" w:rsidR="00EE357B" w:rsidRDefault="00EE357B">
      <w:pPr>
        <w:pStyle w:val="Titolo2"/>
        <w:rPr>
          <w:lang w:val="en-US"/>
        </w:rPr>
      </w:pPr>
      <w:proofErr w:type="spellStart"/>
      <w:r>
        <w:rPr>
          <w:lang w:val="en-US"/>
        </w:rPr>
        <w:t>BlueCoin</w:t>
      </w:r>
      <w:proofErr w:type="spellEnd"/>
      <w:r>
        <w:rPr>
          <w:lang w:val="en-US"/>
        </w:rPr>
        <w:t xml:space="preserve"> will wait 2 seconds and then it will start writing data on the SD card</w:t>
      </w:r>
    </w:p>
    <w:p w14:paraId="6984C3C5" w14:textId="2EF2788D" w:rsidR="00EE357B" w:rsidRDefault="00083A77">
      <w:pPr>
        <w:pStyle w:val="Titolo2"/>
        <w:rPr>
          <w:lang w:val="en-US"/>
        </w:rPr>
      </w:pPr>
      <w:r>
        <w:rPr>
          <w:lang w:val="en-US"/>
        </w:rPr>
        <w:t xml:space="preserve">While logging, one led </w:t>
      </w:r>
      <w:r w:rsidR="00EE357B">
        <w:rPr>
          <w:lang w:val="en-US"/>
        </w:rPr>
        <w:t>will be solid red</w:t>
      </w:r>
      <w:r w:rsidR="00FF0792">
        <w:rPr>
          <w:lang w:val="en-US"/>
        </w:rPr>
        <w:t xml:space="preserve"> (Fig. 6, Fig. 7)</w:t>
      </w:r>
    </w:p>
    <w:p w14:paraId="669AAEDE" w14:textId="64AD6F56" w:rsidR="001E5FEC" w:rsidRPr="00863B5C" w:rsidRDefault="00EE357B" w:rsidP="00863B5C">
      <w:pPr>
        <w:pStyle w:val="Titolo2"/>
        <w:rPr>
          <w:lang w:val="en-US"/>
        </w:rPr>
      </w:pPr>
      <w:r>
        <w:rPr>
          <w:lang w:val="en-US"/>
        </w:rPr>
        <w:t xml:space="preserve">Logging will stop automatically after 10 seconds, </w:t>
      </w:r>
      <w:r w:rsidR="00083A77">
        <w:rPr>
          <w:lang w:val="en-US"/>
        </w:rPr>
        <w:t>or it</w:t>
      </w:r>
      <w:r>
        <w:rPr>
          <w:lang w:val="en-US"/>
        </w:rPr>
        <w:t xml:space="preserve"> can be stopped by pressing SW2 button</w:t>
      </w:r>
      <w:r w:rsidR="00083A77">
        <w:rPr>
          <w:lang w:val="en-US"/>
        </w:rPr>
        <w:t xml:space="preserve"> again</w:t>
      </w:r>
    </w:p>
    <w:p w14:paraId="1F10F6F9" w14:textId="09DD328D" w:rsidR="00707116" w:rsidRPr="00842A2F" w:rsidRDefault="00EE357B" w:rsidP="00842A2F">
      <w:pPr>
        <w:pStyle w:val="Titolo1"/>
        <w:rPr>
          <w:lang w:val="en-US"/>
        </w:rPr>
      </w:pPr>
      <w:r w:rsidRPr="00842A2F">
        <w:rPr>
          <w:lang w:val="en-US"/>
        </w:rPr>
        <w:t>model creation</w:t>
      </w:r>
    </w:p>
    <w:p w14:paraId="68DF6048" w14:textId="77777777" w:rsidR="00707116" w:rsidRPr="00DA0618" w:rsidRDefault="00DA0618" w:rsidP="00DA0618">
      <w:pPr>
        <w:pStyle w:val="Titolo2"/>
        <w:rPr>
          <w:lang w:val="en-US"/>
        </w:rPr>
      </w:pPr>
      <w:r>
        <w:rPr>
          <w:lang w:val="en-US"/>
        </w:rPr>
        <w:t>The good state motor log must be put in LOGS folder</w:t>
      </w:r>
    </w:p>
    <w:p w14:paraId="5C7DA257" w14:textId="111AF75A" w:rsidR="00DA0618" w:rsidRDefault="00DA0618" w:rsidP="00DA0618">
      <w:pPr>
        <w:pStyle w:val="Titolo2"/>
        <w:rPr>
          <w:lang w:val="en-US"/>
        </w:rPr>
      </w:pPr>
      <w:r>
        <w:rPr>
          <w:lang w:val="en-US"/>
        </w:rPr>
        <w:t xml:space="preserve">When launching the program for the first time or if MODELS folder does not contain the model </w:t>
      </w:r>
      <w:r w:rsidR="00083A77">
        <w:rPr>
          <w:lang w:val="en-US"/>
        </w:rPr>
        <w:t xml:space="preserve">files, it will take the log specified in the variable </w:t>
      </w:r>
      <w:proofErr w:type="spellStart"/>
      <w:r w:rsidR="00083A77" w:rsidRPr="00083A77">
        <w:rPr>
          <w:b/>
          <w:lang w:val="en-US"/>
        </w:rPr>
        <w:t>GoodFile</w:t>
      </w:r>
      <w:proofErr w:type="spellEnd"/>
      <w:r>
        <w:rPr>
          <w:lang w:val="en-US"/>
        </w:rPr>
        <w:t xml:space="preserve"> and will use it to </w:t>
      </w:r>
      <w:r w:rsidR="00083A77">
        <w:rPr>
          <w:lang w:val="en-US"/>
        </w:rPr>
        <w:t>identify</w:t>
      </w:r>
      <w:r>
        <w:rPr>
          <w:lang w:val="en-US"/>
        </w:rPr>
        <w:t xml:space="preserve"> and save a model for each sensor axis</w:t>
      </w:r>
    </w:p>
    <w:p w14:paraId="5AC9CAEE" w14:textId="77777777" w:rsidR="00DA0618" w:rsidRDefault="00DA0618" w:rsidP="00DA0618">
      <w:pPr>
        <w:pStyle w:val="Titolo2"/>
        <w:rPr>
          <w:lang w:val="en-US"/>
        </w:rPr>
      </w:pPr>
      <w:r>
        <w:rPr>
          <w:lang w:val="en-US"/>
        </w:rPr>
        <w:t>All models can be found in the MODELS folder</w:t>
      </w:r>
    </w:p>
    <w:p w14:paraId="2E9F5272" w14:textId="77777777" w:rsidR="00944E29" w:rsidRDefault="00944E29" w:rsidP="00944E29">
      <w:pPr>
        <w:pStyle w:val="Titolo1"/>
        <w:numPr>
          <w:ilvl w:val="0"/>
          <w:numId w:val="0"/>
        </w:numPr>
        <w:ind w:left="360" w:hanging="360"/>
        <w:rPr>
          <w:lang w:val="en-US"/>
        </w:rPr>
      </w:pPr>
    </w:p>
    <w:p w14:paraId="2D975272" w14:textId="77777777" w:rsidR="00944E29" w:rsidRDefault="00944E29" w:rsidP="00944E29">
      <w:pPr>
        <w:pStyle w:val="Titolo1"/>
        <w:numPr>
          <w:ilvl w:val="0"/>
          <w:numId w:val="0"/>
        </w:numPr>
        <w:ind w:left="360" w:hanging="360"/>
        <w:rPr>
          <w:lang w:val="en-US"/>
        </w:rPr>
      </w:pPr>
    </w:p>
    <w:p w14:paraId="0A7AF8D0" w14:textId="77777777" w:rsidR="00DA0618" w:rsidRDefault="00DA0618" w:rsidP="00DA0618">
      <w:pPr>
        <w:pStyle w:val="Titolo1"/>
        <w:rPr>
          <w:lang w:val="en-US"/>
        </w:rPr>
      </w:pPr>
      <w:r>
        <w:rPr>
          <w:lang w:val="en-US"/>
        </w:rPr>
        <w:lastRenderedPageBreak/>
        <w:t>fault detection</w:t>
      </w:r>
    </w:p>
    <w:p w14:paraId="2AA7E9B4" w14:textId="77777777" w:rsidR="00DA0618" w:rsidRDefault="00DA0618" w:rsidP="00DA0618">
      <w:pPr>
        <w:pStyle w:val="Titolo2"/>
        <w:rPr>
          <w:lang w:val="en-US"/>
        </w:rPr>
      </w:pPr>
      <w:r>
        <w:rPr>
          <w:lang w:val="en-US"/>
        </w:rPr>
        <w:t>All the logs must be put in LOGS folder</w:t>
      </w:r>
    </w:p>
    <w:p w14:paraId="06BD6354" w14:textId="0A5FB9AB" w:rsidR="00DA0618" w:rsidRDefault="005904E8" w:rsidP="00DA0618">
      <w:pPr>
        <w:pStyle w:val="Titolo2"/>
        <w:rPr>
          <w:lang w:val="en-US"/>
        </w:rPr>
      </w:pPr>
      <w:r>
        <w:rPr>
          <w:lang w:val="en-US"/>
        </w:rPr>
        <w:t xml:space="preserve">After launching the program, each log will be </w:t>
      </w:r>
      <w:proofErr w:type="gramStart"/>
      <w:r>
        <w:rPr>
          <w:lang w:val="en-US"/>
        </w:rPr>
        <w:t>an</w:t>
      </w:r>
      <w:bookmarkStart w:id="0" w:name="_GoBack"/>
      <w:bookmarkEnd w:id="0"/>
      <w:r>
        <w:rPr>
          <w:lang w:val="en-US"/>
        </w:rPr>
        <w:t>alyzed</w:t>
      </w:r>
      <w:proofErr w:type="gramEnd"/>
      <w:r>
        <w:rPr>
          <w:lang w:val="en-US"/>
        </w:rPr>
        <w:t xml:space="preserve"> and </w:t>
      </w:r>
      <w:r w:rsidR="00D4434D">
        <w:rPr>
          <w:lang w:val="en-US"/>
        </w:rPr>
        <w:t>a window will show a plot</w:t>
      </w:r>
      <w:r>
        <w:rPr>
          <w:lang w:val="en-US"/>
        </w:rPr>
        <w:t xml:space="preserve"> </w:t>
      </w:r>
      <w:r w:rsidR="00D4434D">
        <w:rPr>
          <w:lang w:val="en-US"/>
        </w:rPr>
        <w:t>for each sensor and a description of the result of the analysis</w:t>
      </w:r>
    </w:p>
    <w:p w14:paraId="678D8750" w14:textId="45C66E45" w:rsidR="00D4434D" w:rsidRDefault="00D4434D" w:rsidP="00D4434D">
      <w:pPr>
        <w:pStyle w:val="Titolo3"/>
        <w:rPr>
          <w:lang w:val="en-US"/>
        </w:rPr>
      </w:pPr>
      <w:r>
        <w:rPr>
          <w:lang w:val="en-US"/>
        </w:rPr>
        <w:t>The description is contained in a square which will visually show the result: green background (all sensor axes follow the model), yellow background (more than 4 sensor axes follow the model) and red background (less than 4 sensor axes follow the model).</w:t>
      </w:r>
    </w:p>
    <w:p w14:paraId="68811F69" w14:textId="01C31C46" w:rsidR="00D4434D" w:rsidRDefault="00D4434D" w:rsidP="00907564">
      <w:pPr>
        <w:pStyle w:val="Titolo3"/>
        <w:rPr>
          <w:lang w:val="en-US"/>
        </w:rPr>
      </w:pPr>
      <w:r>
        <w:rPr>
          <w:lang w:val="en-US"/>
        </w:rPr>
        <w:t xml:space="preserve">Each value is followed by a X (sensor axis </w:t>
      </w:r>
      <w:r w:rsidR="00907564">
        <w:rPr>
          <w:lang w:val="en-US"/>
        </w:rPr>
        <w:t xml:space="preserve">does not follow </w:t>
      </w:r>
      <w:r>
        <w:rPr>
          <w:lang w:val="en-US"/>
        </w:rPr>
        <w:t>the model)</w:t>
      </w:r>
      <w:r w:rsidR="00907564">
        <w:rPr>
          <w:lang w:val="en-US"/>
        </w:rPr>
        <w:t xml:space="preserve"> or a </w:t>
      </w:r>
      <w:r w:rsidR="00907564" w:rsidRPr="00907564">
        <w:rPr>
          <w:rFonts w:ascii="MS Mincho" w:eastAsia="MS Mincho" w:hAnsi="MS Mincho" w:cs="MS Mincho"/>
          <w:lang w:val="en-US"/>
        </w:rPr>
        <w:t>✓</w:t>
      </w:r>
      <w:r w:rsidR="00907564" w:rsidRPr="00907564">
        <w:rPr>
          <w:lang w:val="en-US"/>
        </w:rPr>
        <w:t xml:space="preserve"> </w:t>
      </w:r>
      <w:r w:rsidR="00907564">
        <w:rPr>
          <w:lang w:val="en-US"/>
        </w:rPr>
        <w:t>(sensor axis follows the model)</w:t>
      </w:r>
    </w:p>
    <w:p w14:paraId="32E8C0C2" w14:textId="7186503C" w:rsidR="00863B5C" w:rsidRDefault="00904E4D" w:rsidP="00863B5C">
      <w:pPr>
        <w:pStyle w:val="Titolo1"/>
        <w:numPr>
          <w:ilvl w:val="0"/>
          <w:numId w:val="0"/>
        </w:numPr>
        <w:ind w:left="360" w:hanging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0FE7D" wp14:editId="2EEFE272">
                <wp:simplePos x="0" y="0"/>
                <wp:positionH relativeFrom="column">
                  <wp:posOffset>3827145</wp:posOffset>
                </wp:positionH>
                <wp:positionV relativeFrom="paragraph">
                  <wp:posOffset>2194560</wp:posOffset>
                </wp:positionV>
                <wp:extent cx="1209040" cy="27559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5856F1" w14:textId="4C84A80C" w:rsidR="00904E4D" w:rsidRPr="00395C49" w:rsidRDefault="00904E4D" w:rsidP="00904E4D">
                            <w:pPr>
                              <w:pStyle w:val="Didascalia"/>
                              <w:rPr>
                                <w:caps/>
                                <w:noProof/>
                                <w:color w:val="2E2E2E" w:themeColor="accent2"/>
                                <w:spacing w:val="14"/>
                                <w:sz w:val="26"/>
                                <w:szCs w:val="26"/>
                              </w:rPr>
                            </w:pPr>
                            <w:r>
                              <w:t>Fig.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0FE7D" id="_x0000_t202" coordsize="21600,21600" o:spt="202" path="m,l,21600r21600,l21600,xe">
                <v:stroke joinstyle="miter"/>
                <v:path gradientshapeok="t" o:connecttype="rect"/>
              </v:shapetype>
              <v:shape id="Casella di testo 13" o:spid="_x0000_s1026" type="#_x0000_t202" style="position:absolute;left:0;text-align:left;margin-left:301.35pt;margin-top:172.8pt;width:95.2pt;height:2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" stroked="f">
                <v:textbox style="mso-fit-shape-to-text:t" inset="0,0,0,0">
                  <w:txbxContent>
                    <w:p w14:paraId="255856F1" w14:textId="4C84A80C" w:rsidR="00904E4D" w:rsidRPr="00395C49" w:rsidRDefault="00904E4D" w:rsidP="00904E4D">
                      <w:pPr>
                        <w:pStyle w:val="Didascalia"/>
                        <w:rPr>
                          <w:caps/>
                          <w:noProof/>
                          <w:color w:val="2E2E2E" w:themeColor="accent2"/>
                          <w:spacing w:val="14"/>
                          <w:sz w:val="26"/>
                          <w:szCs w:val="26"/>
                        </w:rPr>
                      </w:pPr>
                      <w:r>
                        <w:t>Fig.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63B5C">
        <w:rPr>
          <w:noProof/>
          <w:lang w:eastAsia="it-IT" w:bidi="ar-SA"/>
        </w:rPr>
        <w:drawing>
          <wp:anchor distT="0" distB="0" distL="114300" distR="114300" simplePos="0" relativeHeight="251659264" behindDoc="0" locked="0" layoutInCell="1" allowOverlap="1" wp14:anchorId="721417EB" wp14:editId="7B43E173">
            <wp:simplePos x="0" y="0"/>
            <wp:positionH relativeFrom="column">
              <wp:posOffset>3827665</wp:posOffset>
            </wp:positionH>
            <wp:positionV relativeFrom="paragraph">
              <wp:posOffset>600710</wp:posOffset>
            </wp:positionV>
            <wp:extent cx="1209040" cy="1536700"/>
            <wp:effectExtent l="0" t="0" r="10160" b="12700"/>
            <wp:wrapNone/>
            <wp:docPr id="2" name="Immagine 2" descr="../../../Downloads/WhatsApp%20Image%202017-12-19%20at%2014.10.23.j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WhatsApp%20Image%202017-12-19%20at%2014.10.23.jp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4" t="20426" r="9848" b="25543"/>
                    <a:stretch/>
                  </pic:blipFill>
                  <pic:spPr bwMode="auto">
                    <a:xfrm>
                      <a:off x="0" y="0"/>
                      <a:ext cx="120904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33260E" wp14:editId="5547C4AC">
                <wp:simplePos x="0" y="0"/>
                <wp:positionH relativeFrom="column">
                  <wp:posOffset>1760220</wp:posOffset>
                </wp:positionH>
                <wp:positionV relativeFrom="paragraph">
                  <wp:posOffset>2191385</wp:posOffset>
                </wp:positionV>
                <wp:extent cx="1210945" cy="27559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45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ED88F6" w14:textId="6A1A060A" w:rsidR="00904E4D" w:rsidRPr="00C27725" w:rsidRDefault="00904E4D" w:rsidP="00904E4D">
                            <w:pPr>
                              <w:pStyle w:val="Didascalia"/>
                              <w:rPr>
                                <w:caps/>
                                <w:noProof/>
                                <w:color w:val="2E2E2E" w:themeColor="accent2"/>
                                <w:spacing w:val="14"/>
                                <w:sz w:val="26"/>
                                <w:szCs w:val="26"/>
                              </w:rPr>
                            </w:pPr>
                            <w:r>
                              <w:t>Fig.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3260E" id="Casella di testo 12" o:spid="_x0000_s1027" type="#_x0000_t202" style="position:absolute;left:0;text-align:left;margin-left:138.6pt;margin-top:172.55pt;width:95.35pt;height:2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" stroked="f">
                <v:textbox style="mso-fit-shape-to-text:t" inset="0,0,0,0">
                  <w:txbxContent>
                    <w:p w14:paraId="4BED88F6" w14:textId="6A1A060A" w:rsidR="00904E4D" w:rsidRPr="00C27725" w:rsidRDefault="00904E4D" w:rsidP="00904E4D">
                      <w:pPr>
                        <w:pStyle w:val="Didascalia"/>
                        <w:rPr>
                          <w:caps/>
                          <w:noProof/>
                          <w:color w:val="2E2E2E" w:themeColor="accent2"/>
                          <w:spacing w:val="14"/>
                          <w:sz w:val="26"/>
                          <w:szCs w:val="26"/>
                        </w:rPr>
                      </w:pPr>
                      <w:r>
                        <w:t>Fig.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63B5C">
        <w:rPr>
          <w:noProof/>
          <w:lang w:eastAsia="it-IT" w:bidi="ar-SA"/>
        </w:rPr>
        <w:drawing>
          <wp:anchor distT="0" distB="0" distL="114300" distR="114300" simplePos="0" relativeHeight="251660288" behindDoc="0" locked="0" layoutInCell="1" allowOverlap="1" wp14:anchorId="1D7040F5" wp14:editId="09F121D3">
            <wp:simplePos x="0" y="0"/>
            <wp:positionH relativeFrom="column">
              <wp:posOffset>1760335</wp:posOffset>
            </wp:positionH>
            <wp:positionV relativeFrom="paragraph">
              <wp:posOffset>598690</wp:posOffset>
            </wp:positionV>
            <wp:extent cx="1210945" cy="1536065"/>
            <wp:effectExtent l="0" t="0" r="8255" b="0"/>
            <wp:wrapNone/>
            <wp:docPr id="3" name="Immagine 3" descr="../../../Downloads/WhatsApp%20Image%202017-12-19%20at%2014.10.46.j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WhatsApp%20Image%202017-12-19%20at%2014.10.46.jp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5" t="23211" r="20206" b="31232"/>
                    <a:stretch/>
                  </pic:blipFill>
                  <pic:spPr bwMode="auto">
                    <a:xfrm>
                      <a:off x="0" y="0"/>
                      <a:ext cx="121094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A5273" wp14:editId="1939CC23">
                <wp:simplePos x="0" y="0"/>
                <wp:positionH relativeFrom="column">
                  <wp:posOffset>-405130</wp:posOffset>
                </wp:positionH>
                <wp:positionV relativeFrom="paragraph">
                  <wp:posOffset>2200910</wp:posOffset>
                </wp:positionV>
                <wp:extent cx="1301750" cy="27559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16E0FD" w14:textId="3C2D1684" w:rsidR="00904E4D" w:rsidRPr="00EE4333" w:rsidRDefault="00904E4D" w:rsidP="00904E4D">
                            <w:pPr>
                              <w:pStyle w:val="Didascalia"/>
                              <w:rPr>
                                <w:caps/>
                                <w:noProof/>
                                <w:color w:val="2E2E2E" w:themeColor="accent2"/>
                                <w:spacing w:val="14"/>
                                <w:sz w:val="26"/>
                                <w:szCs w:val="26"/>
                              </w:rPr>
                            </w:pPr>
                            <w:r>
                              <w:t xml:space="preserve">Fig. </w:t>
                            </w:r>
                            <w:r w:rsidR="00FD1617">
                              <w:fldChar w:fldCharType="begin"/>
                            </w:r>
                            <w:r w:rsidR="00FD1617">
                              <w:instrText xml:space="preserve"> SEQ Fig. \* ARABIC </w:instrText>
                            </w:r>
                            <w:r w:rsidR="00FD161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FD1617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A5273" id="Casella di testo 10" o:spid="_x0000_s1028" type="#_x0000_t202" style="position:absolute;left:0;text-align:left;margin-left:-31.9pt;margin-top:173.3pt;width:102.5pt;height:2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" stroked="f">
                <v:textbox style="mso-fit-shape-to-text:t" inset="0,0,0,0">
                  <w:txbxContent>
                    <w:p w14:paraId="0B16E0FD" w14:textId="3C2D1684" w:rsidR="00904E4D" w:rsidRPr="00EE4333" w:rsidRDefault="00904E4D" w:rsidP="00904E4D">
                      <w:pPr>
                        <w:pStyle w:val="Didascalia"/>
                        <w:rPr>
                          <w:caps/>
                          <w:noProof/>
                          <w:color w:val="2E2E2E" w:themeColor="accent2"/>
                          <w:spacing w:val="14"/>
                          <w:sz w:val="26"/>
                          <w:szCs w:val="26"/>
                        </w:rPr>
                      </w:pPr>
                      <w:r>
                        <w:t xml:space="preserve">Fig. </w:t>
                      </w:r>
                      <w:r w:rsidR="00FD1617">
                        <w:fldChar w:fldCharType="begin"/>
                      </w:r>
                      <w:r w:rsidR="00FD1617">
                        <w:instrText xml:space="preserve"> SEQ Fig. \* ARABIC </w:instrText>
                      </w:r>
                      <w:r w:rsidR="00FD1617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FD1617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63B5C">
        <w:rPr>
          <w:noProof/>
          <w:lang w:eastAsia="it-IT" w:bidi="ar-SA"/>
        </w:rPr>
        <w:drawing>
          <wp:anchor distT="0" distB="0" distL="114300" distR="114300" simplePos="0" relativeHeight="251658240" behindDoc="0" locked="0" layoutInCell="1" allowOverlap="1" wp14:anchorId="6DCC75FC" wp14:editId="67E6F6DA">
            <wp:simplePos x="0" y="0"/>
            <wp:positionH relativeFrom="column">
              <wp:posOffset>-405303</wp:posOffset>
            </wp:positionH>
            <wp:positionV relativeFrom="paragraph">
              <wp:posOffset>607695</wp:posOffset>
            </wp:positionV>
            <wp:extent cx="1302109" cy="1536488"/>
            <wp:effectExtent l="0" t="0" r="0" b="0"/>
            <wp:wrapNone/>
            <wp:docPr id="1" name="Immagine 1" descr="../../../Downloads/WhatsApp%20Image%202017-12-19%20at%2015.13.20.j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WhatsApp%20Image%202017-12-19%20at%2015.13.20.jp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8" t="25663" r="20730" b="21872"/>
                    <a:stretch/>
                  </pic:blipFill>
                  <pic:spPr bwMode="auto">
                    <a:xfrm>
                      <a:off x="0" y="0"/>
                      <a:ext cx="1302109" cy="153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9E986" w14:textId="7B10E86F" w:rsidR="00863B5C" w:rsidRDefault="00863B5C" w:rsidP="00863B5C">
      <w:pPr>
        <w:pStyle w:val="Titolo1"/>
        <w:numPr>
          <w:ilvl w:val="0"/>
          <w:numId w:val="0"/>
        </w:numPr>
        <w:ind w:left="360" w:hanging="360"/>
        <w:rPr>
          <w:lang w:val="en-US"/>
        </w:rPr>
      </w:pPr>
    </w:p>
    <w:p w14:paraId="257086A2" w14:textId="111AE8E0" w:rsidR="00863B5C" w:rsidRDefault="00863B5C" w:rsidP="00863B5C">
      <w:pPr>
        <w:pStyle w:val="Titolo1"/>
        <w:numPr>
          <w:ilvl w:val="0"/>
          <w:numId w:val="0"/>
        </w:numPr>
        <w:ind w:left="360" w:hanging="360"/>
        <w:rPr>
          <w:lang w:val="en-US"/>
        </w:rPr>
      </w:pPr>
    </w:p>
    <w:p w14:paraId="68E9BD3B" w14:textId="1B5CA43F" w:rsidR="00863B5C" w:rsidRPr="00D4434D" w:rsidRDefault="00904E4D" w:rsidP="00863B5C">
      <w:pPr>
        <w:pStyle w:val="Titolo1"/>
        <w:numPr>
          <w:ilvl w:val="0"/>
          <w:numId w:val="0"/>
        </w:numPr>
        <w:ind w:left="360" w:hanging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15B31E" wp14:editId="77856282">
                <wp:simplePos x="0" y="0"/>
                <wp:positionH relativeFrom="column">
                  <wp:posOffset>-413385</wp:posOffset>
                </wp:positionH>
                <wp:positionV relativeFrom="paragraph">
                  <wp:posOffset>4657725</wp:posOffset>
                </wp:positionV>
                <wp:extent cx="1369060" cy="27559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77ABB0" w14:textId="4DED48D5" w:rsidR="00904E4D" w:rsidRPr="00D465CD" w:rsidRDefault="00904E4D" w:rsidP="00904E4D">
                            <w:pPr>
                              <w:pStyle w:val="Didascalia"/>
                              <w:rPr>
                                <w:caps/>
                                <w:noProof/>
                                <w:color w:val="2E2E2E" w:themeColor="accent2"/>
                                <w:spacing w:val="14"/>
                                <w:sz w:val="26"/>
                                <w:szCs w:val="26"/>
                              </w:rPr>
                            </w:pPr>
                            <w:r>
                              <w:t>Fig.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5B31E" id="Casella di testo 17" o:spid="_x0000_s1029" type="#_x0000_t202" style="position:absolute;left:0;text-align:left;margin-left:-32.55pt;margin-top:366.75pt;width:107.8pt;height:2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" stroked="f">
                <v:textbox style="mso-fit-shape-to-text:t" inset="0,0,0,0">
                  <w:txbxContent>
                    <w:p w14:paraId="5D77ABB0" w14:textId="4DED48D5" w:rsidR="00904E4D" w:rsidRPr="00D465CD" w:rsidRDefault="00904E4D" w:rsidP="00904E4D">
                      <w:pPr>
                        <w:pStyle w:val="Didascalia"/>
                        <w:rPr>
                          <w:caps/>
                          <w:noProof/>
                          <w:color w:val="2E2E2E" w:themeColor="accent2"/>
                          <w:spacing w:val="14"/>
                          <w:sz w:val="26"/>
                          <w:szCs w:val="26"/>
                        </w:rPr>
                      </w:pPr>
                      <w:r>
                        <w:t>Fig. 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63B5C">
        <w:rPr>
          <w:noProof/>
          <w:lang w:eastAsia="it-IT" w:bidi="ar-SA"/>
        </w:rPr>
        <w:drawing>
          <wp:anchor distT="0" distB="0" distL="114300" distR="114300" simplePos="0" relativeHeight="251669504" behindDoc="0" locked="0" layoutInCell="1" allowOverlap="1" wp14:anchorId="69A6BC05" wp14:editId="53FE4279">
            <wp:simplePos x="0" y="0"/>
            <wp:positionH relativeFrom="column">
              <wp:posOffset>-413500</wp:posOffset>
            </wp:positionH>
            <wp:positionV relativeFrom="paragraph">
              <wp:posOffset>3063933</wp:posOffset>
            </wp:positionV>
            <wp:extent cx="1369627" cy="1537200"/>
            <wp:effectExtent l="0" t="0" r="254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WhatsApp%20Image%202017-12-19%20at%2015.13.42.jp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4" t="33633" r="33310" b="26697"/>
                    <a:stretch/>
                  </pic:blipFill>
                  <pic:spPr bwMode="auto">
                    <a:xfrm>
                      <a:off x="0" y="0"/>
                      <a:ext cx="1369627" cy="1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BA5B08" wp14:editId="0A433719">
                <wp:simplePos x="0" y="0"/>
                <wp:positionH relativeFrom="column">
                  <wp:posOffset>3820795</wp:posOffset>
                </wp:positionH>
                <wp:positionV relativeFrom="paragraph">
                  <wp:posOffset>2499360</wp:posOffset>
                </wp:positionV>
                <wp:extent cx="1267460" cy="27559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656C26" w14:textId="048303C2" w:rsidR="00904E4D" w:rsidRPr="00216F93" w:rsidRDefault="00904E4D" w:rsidP="00904E4D">
                            <w:pPr>
                              <w:pStyle w:val="Didascalia"/>
                              <w:rPr>
                                <w:caps/>
                                <w:noProof/>
                                <w:color w:val="2E2E2E" w:themeColor="accent2"/>
                                <w:spacing w:val="14"/>
                                <w:sz w:val="26"/>
                                <w:szCs w:val="26"/>
                              </w:rPr>
                            </w:pPr>
                            <w:r>
                              <w:t>Fig.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A5B08" id="Casella di testo 16" o:spid="_x0000_s1030" type="#_x0000_t202" style="position:absolute;left:0;text-align:left;margin-left:300.85pt;margin-top:196.8pt;width:99.8pt;height:2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" stroked="f">
                <v:textbox style="mso-fit-shape-to-text:t" inset="0,0,0,0">
                  <w:txbxContent>
                    <w:p w14:paraId="0B656C26" w14:textId="048303C2" w:rsidR="00904E4D" w:rsidRPr="00216F93" w:rsidRDefault="00904E4D" w:rsidP="00904E4D">
                      <w:pPr>
                        <w:pStyle w:val="Didascalia"/>
                        <w:rPr>
                          <w:caps/>
                          <w:noProof/>
                          <w:color w:val="2E2E2E" w:themeColor="accent2"/>
                          <w:spacing w:val="14"/>
                          <w:sz w:val="26"/>
                          <w:szCs w:val="26"/>
                        </w:rPr>
                      </w:pPr>
                      <w:r>
                        <w:t>Fig. 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63B5C">
        <w:rPr>
          <w:noProof/>
          <w:lang w:eastAsia="it-IT" w:bidi="ar-SA"/>
        </w:rPr>
        <w:drawing>
          <wp:anchor distT="0" distB="0" distL="114300" distR="114300" simplePos="0" relativeHeight="251667456" behindDoc="0" locked="0" layoutInCell="1" allowOverlap="1" wp14:anchorId="321DC33F" wp14:editId="6E569AD7">
            <wp:simplePos x="0" y="0"/>
            <wp:positionH relativeFrom="column">
              <wp:posOffset>3821199</wp:posOffset>
            </wp:positionH>
            <wp:positionV relativeFrom="paragraph">
              <wp:posOffset>905683</wp:posOffset>
            </wp:positionV>
            <wp:extent cx="1267460" cy="1536700"/>
            <wp:effectExtent l="0" t="0" r="2540" b="1270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WhatsApp%20Image%202017-12-19%20at%2015.13.42.jp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8" t="37101" r="37874" b="23155"/>
                    <a:stretch/>
                  </pic:blipFill>
                  <pic:spPr bwMode="auto">
                    <a:xfrm>
                      <a:off x="0" y="0"/>
                      <a:ext cx="126746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C8D46" wp14:editId="213487E1">
                <wp:simplePos x="0" y="0"/>
                <wp:positionH relativeFrom="column">
                  <wp:posOffset>1767840</wp:posOffset>
                </wp:positionH>
                <wp:positionV relativeFrom="paragraph">
                  <wp:posOffset>2498725</wp:posOffset>
                </wp:positionV>
                <wp:extent cx="1261745" cy="27559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59D9F3" w14:textId="533348BD" w:rsidR="00904E4D" w:rsidRPr="00374CF1" w:rsidRDefault="00904E4D" w:rsidP="00904E4D">
                            <w:pPr>
                              <w:pStyle w:val="Didascalia"/>
                              <w:rPr>
                                <w:caps/>
                                <w:noProof/>
                                <w:color w:val="2E2E2E" w:themeColor="accent2"/>
                                <w:spacing w:val="14"/>
                                <w:sz w:val="26"/>
                                <w:szCs w:val="26"/>
                              </w:rPr>
                            </w:pPr>
                            <w:r>
                              <w:t>Fig.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C8D46" id="Casella di testo 15" o:spid="_x0000_s1031" type="#_x0000_t202" style="position:absolute;left:0;text-align:left;margin-left:139.2pt;margin-top:196.75pt;width:99.35pt;height:2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" stroked="f">
                <v:textbox style="mso-fit-shape-to-text:t" inset="0,0,0,0">
                  <w:txbxContent>
                    <w:p w14:paraId="1459D9F3" w14:textId="533348BD" w:rsidR="00904E4D" w:rsidRPr="00374CF1" w:rsidRDefault="00904E4D" w:rsidP="00904E4D">
                      <w:pPr>
                        <w:pStyle w:val="Didascalia"/>
                        <w:rPr>
                          <w:caps/>
                          <w:noProof/>
                          <w:color w:val="2E2E2E" w:themeColor="accent2"/>
                          <w:spacing w:val="14"/>
                          <w:sz w:val="26"/>
                          <w:szCs w:val="26"/>
                        </w:rPr>
                      </w:pPr>
                      <w:r>
                        <w:t>Fig. 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63B5C">
        <w:rPr>
          <w:noProof/>
          <w:lang w:eastAsia="it-IT" w:bidi="ar-SA"/>
        </w:rPr>
        <w:drawing>
          <wp:anchor distT="0" distB="0" distL="114300" distR="114300" simplePos="0" relativeHeight="251665408" behindDoc="0" locked="0" layoutInCell="1" allowOverlap="1" wp14:anchorId="04CFC78B" wp14:editId="34BA7A30">
            <wp:simplePos x="0" y="0"/>
            <wp:positionH relativeFrom="column">
              <wp:posOffset>1767955</wp:posOffset>
            </wp:positionH>
            <wp:positionV relativeFrom="paragraph">
              <wp:posOffset>905683</wp:posOffset>
            </wp:positionV>
            <wp:extent cx="1261745" cy="1536065"/>
            <wp:effectExtent l="0" t="0" r="8255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WhatsApp%20Image%202017-12-19%20at%2015.13.42.jp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73" t="36221" r="34457" b="21491"/>
                    <a:stretch/>
                  </pic:blipFill>
                  <pic:spPr bwMode="auto">
                    <a:xfrm>
                      <a:off x="0" y="0"/>
                      <a:ext cx="126174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E3E55" wp14:editId="260A40AF">
                <wp:simplePos x="0" y="0"/>
                <wp:positionH relativeFrom="column">
                  <wp:posOffset>-403860</wp:posOffset>
                </wp:positionH>
                <wp:positionV relativeFrom="paragraph">
                  <wp:posOffset>2489200</wp:posOffset>
                </wp:positionV>
                <wp:extent cx="1316990" cy="27559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C1099F" w14:textId="271C5D95" w:rsidR="00904E4D" w:rsidRPr="00623CA5" w:rsidRDefault="00904E4D" w:rsidP="00904E4D">
                            <w:pPr>
                              <w:pStyle w:val="Didascalia"/>
                              <w:rPr>
                                <w:caps/>
                                <w:noProof/>
                                <w:color w:val="2E2E2E" w:themeColor="accent2"/>
                                <w:spacing w:val="14"/>
                                <w:sz w:val="26"/>
                                <w:szCs w:val="26"/>
                              </w:rPr>
                            </w:pPr>
                            <w:r>
                              <w:t>Fig.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E3E55" id="Casella di testo 14" o:spid="_x0000_s1032" type="#_x0000_t202" style="position:absolute;left:0;text-align:left;margin-left:-31.8pt;margin-top:196pt;width:103.7pt;height:2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" stroked="f">
                <v:textbox style="mso-fit-shape-to-text:t" inset="0,0,0,0">
                  <w:txbxContent>
                    <w:p w14:paraId="63C1099F" w14:textId="271C5D95" w:rsidR="00904E4D" w:rsidRPr="00623CA5" w:rsidRDefault="00904E4D" w:rsidP="00904E4D">
                      <w:pPr>
                        <w:pStyle w:val="Didascalia"/>
                        <w:rPr>
                          <w:caps/>
                          <w:noProof/>
                          <w:color w:val="2E2E2E" w:themeColor="accent2"/>
                          <w:spacing w:val="14"/>
                          <w:sz w:val="26"/>
                          <w:szCs w:val="26"/>
                        </w:rPr>
                      </w:pPr>
                      <w:r>
                        <w:t>Fig.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63B5C">
        <w:rPr>
          <w:noProof/>
          <w:lang w:eastAsia="it-IT" w:bidi="ar-SA"/>
        </w:rPr>
        <w:drawing>
          <wp:anchor distT="0" distB="0" distL="114300" distR="114300" simplePos="0" relativeHeight="251661312" behindDoc="0" locked="0" layoutInCell="1" allowOverlap="1" wp14:anchorId="693D3E60" wp14:editId="65B674F8">
            <wp:simplePos x="0" y="0"/>
            <wp:positionH relativeFrom="column">
              <wp:posOffset>-403860</wp:posOffset>
            </wp:positionH>
            <wp:positionV relativeFrom="paragraph">
              <wp:posOffset>895292</wp:posOffset>
            </wp:positionV>
            <wp:extent cx="1316990" cy="1537335"/>
            <wp:effectExtent l="0" t="0" r="3810" b="12065"/>
            <wp:wrapNone/>
            <wp:docPr id="4" name="Immagine 4" descr="../../../Downloads/WhatsApp%20Image%202017-12-19%20at%2015.13.42.j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WhatsApp%20Image%202017-12-19%20at%2015.13.42.jp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1" t="34274" r="34924" b="26175"/>
                    <a:stretch/>
                  </pic:blipFill>
                  <pic:spPr bwMode="auto">
                    <a:xfrm>
                      <a:off x="0" y="0"/>
                      <a:ext cx="131699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3B5C" w:rsidRPr="00D4434D">
      <w:footerReference w:type="default" r:id="rId14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7221E" w14:textId="77777777" w:rsidR="00FD1617" w:rsidRDefault="00FD1617">
      <w:pPr>
        <w:spacing w:after="0" w:line="240" w:lineRule="auto"/>
      </w:pPr>
      <w:r>
        <w:separator/>
      </w:r>
    </w:p>
    <w:p w14:paraId="77A4CDEF" w14:textId="77777777" w:rsidR="00FD1617" w:rsidRDefault="00FD1617"/>
  </w:endnote>
  <w:endnote w:type="continuationSeparator" w:id="0">
    <w:p w14:paraId="47F592A7" w14:textId="77777777" w:rsidR="00FD1617" w:rsidRDefault="00FD1617">
      <w:pPr>
        <w:spacing w:after="0" w:line="240" w:lineRule="auto"/>
      </w:pPr>
      <w:r>
        <w:continuationSeparator/>
      </w:r>
    </w:p>
    <w:p w14:paraId="3307FAC4" w14:textId="77777777" w:rsidR="00FD1617" w:rsidRDefault="00FD16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D4226" w14:textId="14353BCB" w:rsidR="00707116" w:rsidRDefault="00E26304">
    <w:pPr>
      <w:pStyle w:val="Pidipagina"/>
    </w:pPr>
    <w:r>
      <w:fldChar w:fldCharType="begin"/>
    </w:r>
    <w:r>
      <w:instrText xml:space="preserve"> PAGE   \* MERGEFORMAT </w:instrText>
    </w:r>
    <w:r>
      <w:fldChar w:fldCharType="separate"/>
    </w:r>
    <w:r w:rsidR="00083A7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832A4" w14:textId="77777777" w:rsidR="00FD1617" w:rsidRDefault="00FD1617">
      <w:pPr>
        <w:spacing w:after="0" w:line="240" w:lineRule="auto"/>
      </w:pPr>
      <w:r>
        <w:separator/>
      </w:r>
    </w:p>
    <w:p w14:paraId="32FB7673" w14:textId="77777777" w:rsidR="00FD1617" w:rsidRDefault="00FD1617"/>
  </w:footnote>
  <w:footnote w:type="continuationSeparator" w:id="0">
    <w:p w14:paraId="22F76EFF" w14:textId="77777777" w:rsidR="00FD1617" w:rsidRDefault="00FD1617">
      <w:pPr>
        <w:spacing w:after="0" w:line="240" w:lineRule="auto"/>
      </w:pPr>
      <w:r>
        <w:continuationSeparator/>
      </w:r>
    </w:p>
    <w:p w14:paraId="0969EF8D" w14:textId="77777777" w:rsidR="00FD1617" w:rsidRDefault="00FD16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o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ol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itolo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ol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ol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itol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ol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olo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A2"/>
    <w:rsid w:val="00083A77"/>
    <w:rsid w:val="00193E37"/>
    <w:rsid w:val="001E5FEC"/>
    <w:rsid w:val="003A0C56"/>
    <w:rsid w:val="005904E8"/>
    <w:rsid w:val="006476AF"/>
    <w:rsid w:val="00707116"/>
    <w:rsid w:val="007C0399"/>
    <w:rsid w:val="007E2F6B"/>
    <w:rsid w:val="00842A2F"/>
    <w:rsid w:val="00863B5C"/>
    <w:rsid w:val="00904E4D"/>
    <w:rsid w:val="00907564"/>
    <w:rsid w:val="00944E29"/>
    <w:rsid w:val="009708A2"/>
    <w:rsid w:val="009E617A"/>
    <w:rsid w:val="00B6283B"/>
    <w:rsid w:val="00BD6655"/>
    <w:rsid w:val="00D4434D"/>
    <w:rsid w:val="00DA0618"/>
    <w:rsid w:val="00DC3BB3"/>
    <w:rsid w:val="00E26304"/>
    <w:rsid w:val="00EE357B"/>
    <w:rsid w:val="00FB28F3"/>
    <w:rsid w:val="00FD1617"/>
    <w:rsid w:val="00FF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1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it-IT" w:eastAsia="ja-JP" w:bidi="it-IT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93E37"/>
  </w:style>
  <w:style w:type="paragraph" w:styleId="Titolo1">
    <w:name w:val="heading 1"/>
    <w:basedOn w:val="Normale"/>
    <w:link w:val="Titolo1Carattere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itolo2">
    <w:name w:val="heading 2"/>
    <w:basedOn w:val="Normale"/>
    <w:link w:val="Titolo2Carattere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Didascalia">
    <w:name w:val="caption"/>
    <w:basedOn w:val="Normale"/>
    <w:next w:val="Normale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olo">
    <w:name w:val="Title"/>
    <w:basedOn w:val="Normale"/>
    <w:link w:val="TitoloCarattere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oloCarattere">
    <w:name w:val="Titolo Carattere"/>
    <w:basedOn w:val="Carpredefinitoparagrafo"/>
    <w:link w:val="Tito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a">
    <w:name w:val="Date"/>
    <w:basedOn w:val="Normale"/>
    <w:next w:val="Titolo"/>
    <w:link w:val="DataCarattere"/>
    <w:uiPriority w:val="2"/>
    <w:qFormat/>
    <w:pPr>
      <w:spacing w:after="360"/>
      <w:ind w:left="0"/>
    </w:pPr>
    <w:rPr>
      <w:sz w:val="28"/>
    </w:rPr>
  </w:style>
  <w:style w:type="character" w:customStyle="1" w:styleId="DataCarattere">
    <w:name w:val="Data Carattere"/>
    <w:basedOn w:val="Carpredefinitoparagrafo"/>
    <w:link w:val="Data"/>
    <w:uiPriority w:val="2"/>
    <w:rPr>
      <w:sz w:val="28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Cs/>
      <w:color w:val="2E2E2E" w:themeColor="accent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color w:val="2E2E2E" w:themeColor="accent2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707070" w:themeColor="accen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707070" w:themeColor="accen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i/>
      <w:spacing w:val="15"/>
      <w:sz w:val="32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Milani</dc:creator>
  <cp:keywords/>
  <dc:description/>
  <cp:lastModifiedBy>Emanuele Dalla Longa</cp:lastModifiedBy>
  <cp:revision>11</cp:revision>
  <dcterms:created xsi:type="dcterms:W3CDTF">2017-12-19T13:31:00Z</dcterms:created>
  <dcterms:modified xsi:type="dcterms:W3CDTF">2017-12-19T14:41:00Z</dcterms:modified>
</cp:coreProperties>
</file>